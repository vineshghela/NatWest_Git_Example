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tblpX="796" w:tblpY="2775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14:paraId="5A938BAF" w14:textId="77777777" w:rsidTr="00AF300E">
        <w:trPr>
          <w:trHeight w:val="2730"/>
        </w:trPr>
        <w:tc>
          <w:tcPr>
            <w:tcW w:w="10230" w:type="dxa"/>
          </w:tcPr>
          <w:p w14:paraId="3815222D" w14:textId="77777777" w:rsidR="00AF300E" w:rsidRPr="00AF300E" w:rsidRDefault="00AF300E" w:rsidP="00AF300E">
            <w:pPr>
              <w:pStyle w:val="Heading1"/>
              <w:framePr w:hSpace="0" w:wrap="auto" w:vAnchor="margin" w:xAlign="left" w:yAlign="inline"/>
            </w:pPr>
            <w:r w:rsidRPr="00AF300E">
              <w:t>PARTY INVITATION</w:t>
            </w:r>
          </w:p>
          <w:p w14:paraId="1DCCF303" w14:textId="77777777" w:rsidR="00AF300E" w:rsidRPr="006B609A" w:rsidRDefault="00AF300E" w:rsidP="00AF300E">
            <w:pPr>
              <w:jc w:val="center"/>
            </w:pPr>
          </w:p>
        </w:tc>
      </w:tr>
    </w:tbl>
    <w:tbl>
      <w:tblPr>
        <w:tblpPr w:leftFromText="180" w:rightFromText="180" w:vertAnchor="text" w:tblpX="796" w:tblpY="7590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28"/>
      </w:tblGrid>
      <w:tr w:rsidR="00AF300E" w14:paraId="7671F0A1" w14:textId="77777777" w:rsidTr="00AF300E">
        <w:trPr>
          <w:trHeight w:val="1445"/>
        </w:trPr>
        <w:tc>
          <w:tcPr>
            <w:tcW w:w="10228" w:type="dxa"/>
          </w:tcPr>
          <w:p w14:paraId="6962B15B" w14:textId="77777777"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1FEE5277" wp14:editId="14DE5C13">
                      <wp:extent cx="981076" cy="0"/>
                      <wp:effectExtent l="0" t="19050" r="28575" b="19050"/>
                      <wp:docPr id="83" name="Straight Connector 83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E9B07B9" id="Straight Connector 83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14:paraId="0A3AE8C6" w14:textId="77777777" w:rsidR="00AF300E" w:rsidRPr="00AF300E" w:rsidRDefault="00AF300E" w:rsidP="00AF300E">
            <w:pPr>
              <w:spacing w:before="300" w:after="100"/>
              <w:jc w:val="center"/>
            </w:pPr>
            <w:r w:rsidRPr="00AF300E">
              <w:t>SATURDAY, 21 AUGUST</w:t>
            </w:r>
          </w:p>
          <w:p w14:paraId="110098F3" w14:textId="77777777" w:rsidR="00AF300E" w:rsidRPr="00AF300E" w:rsidRDefault="00AF300E" w:rsidP="00AF300E">
            <w:pPr>
              <w:jc w:val="center"/>
            </w:pPr>
            <w:r w:rsidRPr="00AF300E">
              <w:t>Street Address, Number, Instructions</w:t>
            </w:r>
          </w:p>
          <w:p w14:paraId="5EF84B69" w14:textId="77777777" w:rsidR="00AF300E" w:rsidRPr="00AF300E" w:rsidRDefault="00AF300E" w:rsidP="00AF300E">
            <w:pPr>
              <w:jc w:val="center"/>
            </w:pPr>
          </w:p>
        </w:tc>
      </w:tr>
      <w:tr w:rsidR="00AF300E" w14:paraId="59916D7B" w14:textId="77777777" w:rsidTr="00AF300E">
        <w:trPr>
          <w:trHeight w:val="1890"/>
        </w:trPr>
        <w:tc>
          <w:tcPr>
            <w:tcW w:w="10228" w:type="dxa"/>
          </w:tcPr>
          <w:p w14:paraId="0C294980" w14:textId="77777777" w:rsidR="00AF300E" w:rsidRPr="00AF300E" w:rsidRDefault="00AF300E" w:rsidP="00AF300E">
            <w:pPr>
              <w:spacing w:after="1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317F0B43" wp14:editId="71DFD251">
                      <wp:extent cx="981076" cy="0"/>
                      <wp:effectExtent l="0" t="19050" r="28575" b="19050"/>
                      <wp:docPr id="84" name="Straight Connector 84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D7EE66A" id="Straight Connector 84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14:paraId="26F57477" w14:textId="77777777" w:rsidR="00AF300E" w:rsidRPr="00AF300E" w:rsidRDefault="00AF300E" w:rsidP="00AF300E">
            <w:pPr>
              <w:spacing w:before="300" w:after="100"/>
              <w:jc w:val="center"/>
            </w:pPr>
            <w:r w:rsidRPr="00AF300E">
              <w:t>Please bring: [Contribution Here]</w:t>
            </w:r>
          </w:p>
          <w:p w14:paraId="3181BF37" w14:textId="77777777" w:rsidR="00AF300E" w:rsidRPr="00AF300E" w:rsidRDefault="00AF300E" w:rsidP="00AF300E">
            <w:pPr>
              <w:spacing w:after="100"/>
              <w:jc w:val="center"/>
            </w:pPr>
            <w:r w:rsidRPr="00AF300E">
              <w:t>RSVP TO: [Name and contact info]</w:t>
            </w:r>
          </w:p>
        </w:tc>
      </w:tr>
    </w:tbl>
    <w:tbl>
      <w:tblPr>
        <w:tblpPr w:leftFromText="180" w:rightFromText="180" w:vertAnchor="text" w:tblpX="796" w:tblpY="6149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14:paraId="20736539" w14:textId="77777777" w:rsidTr="00AF300E">
        <w:trPr>
          <w:trHeight w:val="589"/>
        </w:trPr>
        <w:tc>
          <w:tcPr>
            <w:tcW w:w="10230" w:type="dxa"/>
          </w:tcPr>
          <w:p w14:paraId="3B21F2FB" w14:textId="77777777" w:rsidR="00AF300E" w:rsidRPr="00AF300E" w:rsidRDefault="00AF300E" w:rsidP="00AF300E">
            <w:pPr>
              <w:pStyle w:val="Heading3"/>
              <w:framePr w:hSpace="0" w:wrap="auto" w:vAnchor="margin" w:xAlign="left" w:yAlign="inline"/>
            </w:pPr>
            <w:r w:rsidRPr="00AF300E">
              <w:t>You’re Invited to Celebrate with Us!</w:t>
            </w:r>
          </w:p>
        </w:tc>
      </w:tr>
    </w:tbl>
    <w:p w14:paraId="05FEED9D" w14:textId="77777777" w:rsidR="00024B92" w:rsidRPr="004008C9" w:rsidRDefault="005325F0" w:rsidP="005325F0">
      <w:pPr>
        <w:spacing w:before="0"/>
        <w:ind w:left="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2946A7B" wp14:editId="02C5D0AC">
            <wp:simplePos x="0" y="0"/>
            <wp:positionH relativeFrom="column">
              <wp:posOffset>0</wp:posOffset>
            </wp:positionH>
            <wp:positionV relativeFrom="paragraph">
              <wp:posOffset>-267991</wp:posOffset>
            </wp:positionV>
            <wp:extent cx="7772400" cy="10057765"/>
            <wp:effectExtent l="0" t="0" r="0" b="635"/>
            <wp:wrapNone/>
            <wp:docPr id="18" name="Picture 18" descr="colored background with feather like doo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04-12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24B92" w:rsidRPr="004008C9" w:rsidSect="005325F0">
      <w:headerReference w:type="default" r:id="rId7"/>
      <w:pgSz w:w="12240" w:h="15840"/>
      <w:pgMar w:top="0" w:right="0" w:bottom="0" w:left="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1AF5A" w14:textId="77777777" w:rsidR="00BA5118" w:rsidRDefault="00BA5118">
      <w:pPr>
        <w:spacing w:before="0"/>
      </w:pPr>
      <w:r>
        <w:separator/>
      </w:r>
    </w:p>
  </w:endnote>
  <w:endnote w:type="continuationSeparator" w:id="0">
    <w:p w14:paraId="69E4C990" w14:textId="77777777" w:rsidR="00BA5118" w:rsidRDefault="00BA5118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E7EDB4" w14:textId="77777777" w:rsidR="00BA5118" w:rsidRDefault="00BA5118">
      <w:pPr>
        <w:spacing w:before="0"/>
      </w:pPr>
      <w:r>
        <w:separator/>
      </w:r>
    </w:p>
  </w:footnote>
  <w:footnote w:type="continuationSeparator" w:id="0">
    <w:p w14:paraId="2C36E488" w14:textId="77777777" w:rsidR="00BA5118" w:rsidRDefault="00BA5118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DB681" w14:textId="77777777" w:rsidR="004008C9" w:rsidRDefault="004008C9" w:rsidP="004008C9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E0E"/>
    <w:rsid w:val="00024B92"/>
    <w:rsid w:val="0003383B"/>
    <w:rsid w:val="002D3176"/>
    <w:rsid w:val="003B2720"/>
    <w:rsid w:val="003E6DF0"/>
    <w:rsid w:val="004008C9"/>
    <w:rsid w:val="004650EC"/>
    <w:rsid w:val="005325F0"/>
    <w:rsid w:val="00673C5F"/>
    <w:rsid w:val="006B609A"/>
    <w:rsid w:val="00715CEC"/>
    <w:rsid w:val="00723AA3"/>
    <w:rsid w:val="00A51113"/>
    <w:rsid w:val="00AF300E"/>
    <w:rsid w:val="00BA5118"/>
    <w:rsid w:val="00CA580F"/>
    <w:rsid w:val="00D25E0E"/>
    <w:rsid w:val="00D85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9457D97"/>
  <w15:chartTrackingRefBased/>
  <w15:docId w15:val="{202FDF88-0011-4890-B81B-2B218C4A8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Heading3">
    <w:name w:val="heading 3"/>
    <w:basedOn w:val="Normal"/>
    <w:next w:val="Normal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ineshghela\AppData\Local\Microsoft\Office\16.0\DTS\en-US%7b13718EB4-4635-43EA-8275-15CB9339EE41%7d\%7b46418625-87E2-4538-AA39-38B1C521CF6D%7dtf03978815_win32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{46418625-87E2-4538-AA39-38B1C521CF6D}tf03978815_win32</Template>
  <TotalTime>1</TotalTime>
  <Pages>1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vineshghela</dc:creator>
  <cp:lastModifiedBy>Ghela, Vinesh</cp:lastModifiedBy>
  <cp:revision>1</cp:revision>
  <dcterms:created xsi:type="dcterms:W3CDTF">2021-06-30T08:29:00Z</dcterms:created>
  <dcterms:modified xsi:type="dcterms:W3CDTF">2021-06-30T08:30:00Z</dcterms:modified>
</cp:coreProperties>
</file>